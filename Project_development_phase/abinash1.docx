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33" w:tblpY="-90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B03011F" w14:textId="77777777" w:rsidTr="002B4549">
        <w:trPr>
          <w:trHeight w:val="4410"/>
        </w:trPr>
        <w:tc>
          <w:tcPr>
            <w:tcW w:w="3600" w:type="dxa"/>
            <w:vAlign w:val="bottom"/>
          </w:tcPr>
          <w:p w14:paraId="67FC5216" w14:textId="207FB1DA" w:rsidR="001B2ABD" w:rsidRDefault="0012580C" w:rsidP="002B4549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B5E2385" wp14:editId="2C8CC1BA">
                  <wp:extent cx="1097280" cy="148717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5E5FAFF" w14:textId="77777777" w:rsidR="001B2ABD" w:rsidRDefault="001B2ABD" w:rsidP="002B4549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2DADCC7" w14:textId="53BA4E70" w:rsidR="001B2ABD" w:rsidRDefault="0012580C" w:rsidP="002B4549">
            <w:pPr>
              <w:pStyle w:val="Title"/>
            </w:pPr>
            <w:r>
              <w:t>abinash.b</w:t>
            </w:r>
          </w:p>
          <w:p w14:paraId="5154BDD2" w14:textId="2749B24F" w:rsidR="001B2ABD" w:rsidRDefault="001B2ABD" w:rsidP="002B4549">
            <w:pPr>
              <w:pStyle w:val="Subtitle"/>
            </w:pPr>
          </w:p>
        </w:tc>
      </w:tr>
      <w:tr w:rsidR="001B2ABD" w14:paraId="3E45ADD1" w14:textId="77777777" w:rsidTr="002B4549">
        <w:tc>
          <w:tcPr>
            <w:tcW w:w="3600" w:type="dxa"/>
          </w:tcPr>
          <w:p w14:paraId="7D4EE850" w14:textId="0273983A" w:rsidR="001B2ABD" w:rsidRPr="00BF357D" w:rsidRDefault="00CE0860" w:rsidP="002B4549">
            <w:pPr>
              <w:pStyle w:val="Heading3"/>
              <w:jc w:val="both"/>
              <w:rPr>
                <w:rFonts w:ascii="Times New Roman" w:hAnsi="Times New Roman" w:cs="Times New Roman"/>
                <w:color w:val="00B0F0"/>
              </w:rPr>
            </w:pPr>
            <w:r w:rsidRPr="00BF357D">
              <w:rPr>
                <w:rFonts w:ascii="Times New Roman" w:hAnsi="Times New Roman" w:cs="Times New Roman"/>
                <w:color w:val="00B0F0"/>
              </w:rPr>
              <w:t>objectives</w:t>
            </w:r>
            <w:r w:rsidR="004C252E" w:rsidRPr="00BF357D">
              <w:rPr>
                <w:rFonts w:ascii="Times New Roman" w:hAnsi="Times New Roman" w:cs="Times New Roman"/>
                <w:color w:val="00B0F0"/>
              </w:rPr>
              <w:t>:</w:t>
            </w:r>
          </w:p>
          <w:p w14:paraId="09DA1AD4" w14:textId="0E270468" w:rsidR="00EA7E19" w:rsidRDefault="00EA7E19" w:rsidP="002B4549">
            <w:pPr>
              <w:jc w:val="both"/>
            </w:pP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8458F" w:rsidRPr="00EA7E19">
              <w:rPr>
                <w:rFonts w:ascii="Times New Roman" w:hAnsi="Times New Roman" w:cs="Times New Roman"/>
                <w:sz w:val="24"/>
                <w:szCs w:val="24"/>
              </w:rPr>
              <w:t>utilize</w:t>
            </w: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 xml:space="preserve"> my knowledge and </w:t>
            </w:r>
            <w:r w:rsidR="00BB0FC7" w:rsidRPr="00EA7E19">
              <w:rPr>
                <w:rFonts w:ascii="Times New Roman" w:hAnsi="Times New Roman" w:cs="Times New Roman"/>
                <w:sz w:val="24"/>
                <w:szCs w:val="24"/>
              </w:rPr>
              <w:t>skills, util</w:t>
            </w:r>
            <w:r w:rsidR="00BB0FC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B0FC7" w:rsidRPr="00EA7E19">
              <w:rPr>
                <w:rFonts w:ascii="Times New Roman" w:hAnsi="Times New Roman" w:cs="Times New Roman"/>
                <w:sz w:val="24"/>
                <w:szCs w:val="24"/>
              </w:rPr>
              <w:t>ze</w:t>
            </w: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 xml:space="preserve"> given opportunity effectively for professional growth and to contribute in the best possible way for betterment of organization and self</w:t>
            </w:r>
            <w:r>
              <w:t>.</w:t>
            </w:r>
          </w:p>
          <w:p w14:paraId="2C09E9B1" w14:textId="5B50DD5B" w:rsidR="0048458F" w:rsidRDefault="0048458F" w:rsidP="002B4549">
            <w:pPr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 w:rsidRPr="0048458F"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CONTACT</w:t>
            </w:r>
            <w:r w:rsidR="004C252E"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:</w:t>
            </w:r>
          </w:p>
          <w:p w14:paraId="4098DFAA" w14:textId="10DEE15B" w:rsidR="004E18A1" w:rsidRPr="004E18A1" w:rsidRDefault="004E18A1" w:rsidP="002B4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PHONE:</w:t>
            </w:r>
          </w:p>
          <w:p w14:paraId="41B59EE9" w14:textId="679F183F" w:rsidR="004D3011" w:rsidRPr="0048458F" w:rsidRDefault="005752E0" w:rsidP="002B4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58F">
              <w:rPr>
                <w:rFonts w:ascii="Times New Roman" w:hAnsi="Times New Roman" w:cs="Times New Roman"/>
                <w:sz w:val="24"/>
                <w:szCs w:val="24"/>
              </w:rPr>
              <w:t>+91 9361326825</w:t>
            </w:r>
          </w:p>
          <w:p w14:paraId="046DD6C4" w14:textId="4D2DC6A8" w:rsidR="004D3011" w:rsidRPr="0048458F" w:rsidRDefault="005752E0" w:rsidP="002B4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58F">
              <w:rPr>
                <w:rFonts w:ascii="Times New Roman" w:hAnsi="Times New Roman" w:cs="Times New Roman"/>
                <w:sz w:val="24"/>
                <w:szCs w:val="24"/>
              </w:rPr>
              <w:t>GMAIL:</w:t>
            </w:r>
          </w:p>
          <w:p w14:paraId="73046C2D" w14:textId="253ABBB9" w:rsidR="00691CD0" w:rsidRDefault="00000000" w:rsidP="002B4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691CD0" w:rsidRPr="0063029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babinash007@gmail.com</w:t>
              </w:r>
            </w:hyperlink>
          </w:p>
          <w:p w14:paraId="361ACECC" w14:textId="2C020D09" w:rsidR="0048458F" w:rsidRPr="00691CD0" w:rsidRDefault="00691CD0" w:rsidP="002B4549">
            <w:pPr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  <w:u w:val="single"/>
              </w:rPr>
            </w:pPr>
            <w:r w:rsidRPr="00691CD0"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INTEREST</w:t>
            </w:r>
            <w:r w:rsidR="004C252E"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:</w:t>
            </w:r>
          </w:p>
          <w:p w14:paraId="0B8CE098" w14:textId="4F8DFC39" w:rsidR="00691CD0" w:rsidRPr="00691CD0" w:rsidRDefault="0048458F" w:rsidP="0000550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00AB02BD">
              <w:rPr>
                <w:rFonts w:ascii="Times New Roman" w:hAnsi="Times New Roman" w:cs="Times New Roman"/>
                <w:sz w:val="24"/>
                <w:szCs w:val="24"/>
              </w:rPr>
              <w:t>Web de</w:t>
            </w:r>
            <w:r w:rsidR="00691CD0">
              <w:rPr>
                <w:rFonts w:ascii="Times New Roman" w:hAnsi="Times New Roman" w:cs="Times New Roman"/>
                <w:sz w:val="24"/>
                <w:szCs w:val="24"/>
              </w:rPr>
              <w:t>velopment</w:t>
            </w:r>
          </w:p>
          <w:p w14:paraId="1610B9B0" w14:textId="17713E93" w:rsidR="00691CD0" w:rsidRPr="00691CD0" w:rsidRDefault="00691CD0" w:rsidP="0000550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designing</w:t>
            </w:r>
          </w:p>
          <w:p w14:paraId="5DDEB321" w14:textId="4F2EBDC6" w:rsidR="0048458F" w:rsidRDefault="0048458F" w:rsidP="002B4549">
            <w:pPr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 w:rsidRPr="0048458F"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PERSONAL DETAILS</w:t>
            </w:r>
            <w:r w:rsidR="004C252E"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:</w:t>
            </w:r>
          </w:p>
          <w:p w14:paraId="1828B2B8" w14:textId="0C067A93" w:rsidR="0048458F" w:rsidRPr="00AB02BD" w:rsidRDefault="00322F0E" w:rsidP="0000550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 w:rsidRPr="00AB02BD">
              <w:rPr>
                <w:rFonts w:ascii="Times New Roman" w:hAnsi="Times New Roman" w:cs="Times New Roman"/>
                <w:sz w:val="24"/>
                <w:szCs w:val="24"/>
              </w:rPr>
              <w:t>Date Of Birth:15-09-2001</w:t>
            </w:r>
          </w:p>
          <w:p w14:paraId="714CACC3" w14:textId="40AE185B" w:rsidR="00322F0E" w:rsidRPr="004C252E" w:rsidRDefault="000F424D" w:rsidP="0000550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  <w:r w:rsidR="00322F0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  <w:p w14:paraId="283241F6" w14:textId="7B22BB63" w:rsidR="00AB02BD" w:rsidRDefault="004C252E" w:rsidP="002B4549">
            <w:pPr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KNOWN LANGUAGES:</w:t>
            </w:r>
          </w:p>
          <w:p w14:paraId="3A5EC576" w14:textId="63028484" w:rsidR="004C252E" w:rsidRPr="003453F0" w:rsidRDefault="004C252E" w:rsidP="0000550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3453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amil</w:t>
            </w:r>
          </w:p>
          <w:p w14:paraId="72A2B615" w14:textId="6AF748F3" w:rsidR="003453F0" w:rsidRPr="001B5E93" w:rsidRDefault="003453F0" w:rsidP="0000550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English</w:t>
            </w:r>
          </w:p>
          <w:p w14:paraId="4FDB32C1" w14:textId="258FBDB0" w:rsidR="0048458F" w:rsidRDefault="001B5E93" w:rsidP="002B4549">
            <w:pPr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 w:rsidRPr="001B5E93"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STRENGHT:</w:t>
            </w:r>
          </w:p>
          <w:p w14:paraId="166CD870" w14:textId="7F8AA356" w:rsidR="001B5E93" w:rsidRPr="001B5E93" w:rsidRDefault="001B5E93" w:rsidP="0000550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5E93">
              <w:rPr>
                <w:rFonts w:ascii="Times New Roman" w:hAnsi="Times New Roman" w:cs="Times New Roman"/>
                <w:sz w:val="24"/>
                <w:szCs w:val="24"/>
              </w:rPr>
              <w:t>Ability to create new things</w:t>
            </w:r>
          </w:p>
          <w:p w14:paraId="08FF3424" w14:textId="04A9041F" w:rsidR="00B96F27" w:rsidRPr="00B96F27" w:rsidRDefault="001B5E93" w:rsidP="0000550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work and dedicatio</w:t>
            </w:r>
            <w:r w:rsidR="00B96F2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1EBAD539" w14:textId="6E3A16D5" w:rsidR="00B96F27" w:rsidRPr="00BB0FC7" w:rsidRDefault="00BB0FC7" w:rsidP="0000550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Punctuality and honest</w:t>
            </w:r>
          </w:p>
          <w:p w14:paraId="458ADD4B" w14:textId="269F611B" w:rsidR="00BB0FC7" w:rsidRPr="00B96F27" w:rsidRDefault="00BB0FC7" w:rsidP="0000550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Ability to </w:t>
            </w:r>
            <w:r w:rsidR="00005506">
              <w:rPr>
                <w:rFonts w:ascii="Times New Roman" w:hAnsi="Times New Roman" w:cs="Times New Roman"/>
                <w:sz w:val="24"/>
                <w:szCs w:val="24"/>
              </w:rPr>
              <w:t>quickly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</w:t>
            </w:r>
          </w:p>
          <w:p w14:paraId="1B687C38" w14:textId="4B57096D" w:rsidR="001B5E93" w:rsidRPr="001B5E93" w:rsidRDefault="001B5E93" w:rsidP="002B4549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</w:p>
        </w:tc>
        <w:tc>
          <w:tcPr>
            <w:tcW w:w="720" w:type="dxa"/>
          </w:tcPr>
          <w:p w14:paraId="127221CD" w14:textId="77777777" w:rsidR="001B2ABD" w:rsidRDefault="001B2ABD" w:rsidP="002B4549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F876474" w14:textId="27A391E8" w:rsidR="001B2ABD" w:rsidRPr="004C252E" w:rsidRDefault="00CE0860" w:rsidP="002B4549">
            <w:pPr>
              <w:pStyle w:val="Heading2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4C252E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eDUCATION</w:t>
            </w:r>
            <w:r w:rsidR="004C252E" w:rsidRPr="004C252E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:</w:t>
            </w:r>
          </w:p>
          <w:p w14:paraId="7C36542D" w14:textId="2EBDE839" w:rsidR="004D3011" w:rsidRPr="00EA7E19" w:rsidRDefault="0012580C" w:rsidP="002B4549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>Mrk institute of technology, kattumannarkoil.</w:t>
            </w:r>
          </w:p>
          <w:p w14:paraId="797B9DCF" w14:textId="275AAC8F" w:rsidR="009254F2" w:rsidRPr="00EA7E19" w:rsidRDefault="0012580C" w:rsidP="002B4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254F2" w:rsidRPr="00EA7E19">
              <w:rPr>
                <w:rFonts w:ascii="Times New Roman" w:hAnsi="Times New Roman" w:cs="Times New Roman"/>
                <w:sz w:val="24"/>
                <w:szCs w:val="24"/>
              </w:rPr>
              <w:t>.E Computer science and engineering.</w:t>
            </w:r>
          </w:p>
          <w:p w14:paraId="16621213" w14:textId="5C9ABEFE" w:rsidR="009254F2" w:rsidRPr="00EA7E19" w:rsidRDefault="009254F2" w:rsidP="002B4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>7.83</w:t>
            </w:r>
          </w:p>
          <w:p w14:paraId="379DF655" w14:textId="72312C50" w:rsidR="009254F2" w:rsidRPr="00EA7E19" w:rsidRDefault="009254F2" w:rsidP="002B4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>Year:2023</w:t>
            </w:r>
          </w:p>
          <w:p w14:paraId="36B68E95" w14:textId="4AE646A9" w:rsidR="00036450" w:rsidRPr="00EA7E19" w:rsidRDefault="0012580C" w:rsidP="002B4549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>SD.sion matric higher secondary school.</w:t>
            </w:r>
          </w:p>
          <w:p w14:paraId="68C70B26" w14:textId="659EE903" w:rsidR="0012580C" w:rsidRPr="00EA7E19" w:rsidRDefault="0012580C" w:rsidP="002B4549">
            <w:pPr>
              <w:spacing w:line="256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 xml:space="preserve">HSC– First group computer science </w:t>
            </w:r>
            <w:r w:rsidR="009254F2" w:rsidRPr="00EA7E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5E0DCE" w14:textId="40C1E6BD" w:rsidR="009254F2" w:rsidRPr="00EA7E19" w:rsidRDefault="009254F2" w:rsidP="002B4549">
            <w:pPr>
              <w:spacing w:line="256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>66.8 percentage</w:t>
            </w:r>
          </w:p>
          <w:p w14:paraId="69BDC5BC" w14:textId="03C94C54" w:rsidR="009254F2" w:rsidRPr="00EA7E19" w:rsidRDefault="009254F2" w:rsidP="002B4549">
            <w:pPr>
              <w:spacing w:line="256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>Year:2019</w:t>
            </w:r>
          </w:p>
          <w:p w14:paraId="5C81EA30" w14:textId="7A0755C9" w:rsidR="009254F2" w:rsidRPr="00EA7E19" w:rsidRDefault="009254F2" w:rsidP="002B4549">
            <w:pPr>
              <w:spacing w:line="256" w:lineRule="auto"/>
              <w:ind w:left="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7E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SD.sion matric higher secondary school</w:t>
            </w:r>
            <w:r w:rsidR="005026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344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  <w:p w14:paraId="3E00CED4" w14:textId="71E9AAF6" w:rsidR="009254F2" w:rsidRPr="00EA7E19" w:rsidRDefault="009254F2" w:rsidP="002B4549">
            <w:pPr>
              <w:spacing w:line="256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 xml:space="preserve">SSLC 10th - State board </w:t>
            </w:r>
            <w:r w:rsidR="00AB02BD" w:rsidRPr="00EA7E19">
              <w:rPr>
                <w:rFonts w:ascii="Times New Roman" w:hAnsi="Times New Roman" w:cs="Times New Roman"/>
                <w:sz w:val="24"/>
                <w:szCs w:val="24"/>
              </w:rPr>
              <w:t>Tamil Nādu</w:t>
            </w:r>
          </w:p>
          <w:p w14:paraId="3FB8385E" w14:textId="493E66B1" w:rsidR="009254F2" w:rsidRPr="00EA7E19" w:rsidRDefault="009254F2" w:rsidP="002B4549">
            <w:pPr>
              <w:spacing w:line="256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>80.2 percentage</w:t>
            </w:r>
          </w:p>
          <w:p w14:paraId="79F67554" w14:textId="1D0BF859" w:rsidR="009254F2" w:rsidRPr="00EA7E19" w:rsidRDefault="009254F2" w:rsidP="002B4549">
            <w:pPr>
              <w:spacing w:line="256" w:lineRule="auto"/>
              <w:ind w:left="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>Year:2017</w:t>
            </w:r>
          </w:p>
          <w:p w14:paraId="1AF3B22A" w14:textId="49214AE6" w:rsidR="004D3011" w:rsidRPr="00EA7E19" w:rsidRDefault="00CE0860" w:rsidP="002B4549">
            <w:pPr>
              <w:pStyle w:val="Heading2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A7E1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PROJECTS</w:t>
            </w:r>
            <w:r w:rsidR="004C252E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:</w:t>
            </w:r>
          </w:p>
          <w:p w14:paraId="11440B09" w14:textId="3A4130AE" w:rsidR="00CE0860" w:rsidRPr="00EA7E19" w:rsidRDefault="00CE0860" w:rsidP="002B4549">
            <w:pPr>
              <w:ind w:right="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7E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DIANET: A DEEP LEARNING BASED ARCHITECTURE TO DIAGNOSE DIABETES USING RETINAL IMAGES ONLY</w:t>
            </w:r>
            <w:r w:rsidR="001B7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0E05CFA8" w14:textId="326CE2BD" w:rsidR="00CE0860" w:rsidRPr="00EA7E19" w:rsidRDefault="00CE0860" w:rsidP="002B4549">
            <w:pPr>
              <w:ind w:right="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7E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DISCRIPTION:</w:t>
            </w:r>
          </w:p>
          <w:p w14:paraId="0C8E701B" w14:textId="6A73BA29" w:rsidR="00CE0860" w:rsidRPr="00EA7E19" w:rsidRDefault="00CE0860" w:rsidP="00005506">
            <w:pPr>
              <w:pStyle w:val="ListParagraph"/>
              <w:numPr>
                <w:ilvl w:val="0"/>
                <w:numId w:val="21"/>
              </w:numPr>
              <w:ind w:right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 xml:space="preserve">Diabetic patients are at the risk of developing different eye </w:t>
            </w:r>
            <w:r w:rsidR="00AB02BD" w:rsidRPr="00EA7E19">
              <w:rPr>
                <w:rFonts w:ascii="Times New Roman" w:hAnsi="Times New Roman" w:cs="Times New Roman"/>
                <w:sz w:val="24"/>
                <w:szCs w:val="24"/>
              </w:rPr>
              <w:t>diseases. diabetic</w:t>
            </w:r>
            <w:r w:rsidRPr="00EA7E19">
              <w:rPr>
                <w:rFonts w:ascii="Times New Roman" w:hAnsi="Times New Roman" w:cs="Times New Roman"/>
                <w:sz w:val="24"/>
                <w:szCs w:val="24"/>
              </w:rPr>
              <w:t xml:space="preserve"> retinopathy (DR), diabetic macular edema (DME)and glaucoma. </w:t>
            </w:r>
          </w:p>
          <w:p w14:paraId="2789432F" w14:textId="41F56101" w:rsidR="00036450" w:rsidRDefault="00B45645" w:rsidP="002B4549">
            <w:pPr>
              <w:pStyle w:val="Heading2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SKILLS</w:t>
            </w:r>
            <w:r w:rsidR="002B454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:</w:t>
            </w:r>
          </w:p>
          <w:p w14:paraId="18233159" w14:textId="6824D1D1" w:rsidR="00B45645" w:rsidRDefault="00B45645" w:rsidP="002B454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essentials (</w:t>
            </w:r>
            <w:r w:rsidR="00F17D84">
              <w:rPr>
                <w:rFonts w:ascii="Times New Roman" w:hAnsi="Times New Roman" w:cs="Times New Roman"/>
                <w:sz w:val="24"/>
                <w:szCs w:val="24"/>
              </w:rPr>
              <w:t>HTML, CSS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0EEA41" w14:textId="77777777" w:rsidR="00036450" w:rsidRDefault="00B45645" w:rsidP="002B454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</w:t>
            </w:r>
            <w:r w:rsidR="002B4549">
              <w:rPr>
                <w:rFonts w:ascii="Times New Roman" w:hAnsi="Times New Roman" w:cs="Times New Roman"/>
                <w:sz w:val="24"/>
                <w:szCs w:val="24"/>
              </w:rPr>
              <w:t>hon</w:t>
            </w:r>
          </w:p>
          <w:p w14:paraId="06448A7B" w14:textId="7CA0DAC3" w:rsidR="002B4549" w:rsidRPr="00EA7E19" w:rsidRDefault="002B4549" w:rsidP="002B4549">
            <w:pPr>
              <w:pStyle w:val="Heading2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declaration:</w:t>
            </w:r>
          </w:p>
          <w:p w14:paraId="6467915C" w14:textId="4C2591F3" w:rsidR="002B4549" w:rsidRDefault="002B4549" w:rsidP="002B454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solemnly declare that all the above information is correct to the best of my knowledge and belief.</w:t>
            </w:r>
          </w:p>
          <w:p w14:paraId="57E31912" w14:textId="1A87BCED" w:rsidR="002B4549" w:rsidRPr="002B4549" w:rsidRDefault="002B4549" w:rsidP="002B454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133FA3" w14:textId="58A00301" w:rsidR="0048458F" w:rsidRPr="00B45645" w:rsidRDefault="0048458F" w:rsidP="00B4564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sectPr w:rsidR="0048458F" w:rsidRPr="00B45645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C72DF" w14:textId="77777777" w:rsidR="0068064F" w:rsidRDefault="0068064F" w:rsidP="000C45FF">
      <w:r>
        <w:separator/>
      </w:r>
    </w:p>
  </w:endnote>
  <w:endnote w:type="continuationSeparator" w:id="0">
    <w:p w14:paraId="68E57F06" w14:textId="77777777" w:rsidR="0068064F" w:rsidRDefault="0068064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2EF5A" w14:textId="77777777" w:rsidR="0068064F" w:rsidRDefault="0068064F" w:rsidP="000C45FF">
      <w:r>
        <w:separator/>
      </w:r>
    </w:p>
  </w:footnote>
  <w:footnote w:type="continuationSeparator" w:id="0">
    <w:p w14:paraId="47017EB3" w14:textId="77777777" w:rsidR="0068064F" w:rsidRDefault="0068064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A5CD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4219BDC" wp14:editId="28651D2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376"/>
    <w:multiLevelType w:val="hybridMultilevel"/>
    <w:tmpl w:val="2634F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9BF"/>
    <w:multiLevelType w:val="hybridMultilevel"/>
    <w:tmpl w:val="80F6F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A72"/>
    <w:multiLevelType w:val="hybridMultilevel"/>
    <w:tmpl w:val="655E3666"/>
    <w:lvl w:ilvl="0" w:tplc="7C6801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84501"/>
    <w:multiLevelType w:val="hybridMultilevel"/>
    <w:tmpl w:val="3E34A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47EDE"/>
    <w:multiLevelType w:val="hybridMultilevel"/>
    <w:tmpl w:val="BC98B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B4D0F"/>
    <w:multiLevelType w:val="hybridMultilevel"/>
    <w:tmpl w:val="EDF21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D6145"/>
    <w:multiLevelType w:val="hybridMultilevel"/>
    <w:tmpl w:val="D8141EDA"/>
    <w:lvl w:ilvl="0" w:tplc="7C6801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447C0"/>
    <w:multiLevelType w:val="hybridMultilevel"/>
    <w:tmpl w:val="75FA9D1E"/>
    <w:lvl w:ilvl="0" w:tplc="7C6801E4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404717B"/>
    <w:multiLevelType w:val="hybridMultilevel"/>
    <w:tmpl w:val="E2848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12130"/>
    <w:multiLevelType w:val="hybridMultilevel"/>
    <w:tmpl w:val="22EC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9656A"/>
    <w:multiLevelType w:val="hybridMultilevel"/>
    <w:tmpl w:val="41F81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64613"/>
    <w:multiLevelType w:val="hybridMultilevel"/>
    <w:tmpl w:val="8132F420"/>
    <w:lvl w:ilvl="0" w:tplc="7C6801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768B7"/>
    <w:multiLevelType w:val="hybridMultilevel"/>
    <w:tmpl w:val="C36691E4"/>
    <w:lvl w:ilvl="0" w:tplc="7C6801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57BA2"/>
    <w:multiLevelType w:val="hybridMultilevel"/>
    <w:tmpl w:val="AA4CC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E725F"/>
    <w:multiLevelType w:val="hybridMultilevel"/>
    <w:tmpl w:val="E9FAC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34497"/>
    <w:multiLevelType w:val="hybridMultilevel"/>
    <w:tmpl w:val="14F445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BF5174"/>
    <w:multiLevelType w:val="hybridMultilevel"/>
    <w:tmpl w:val="86446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E0991"/>
    <w:multiLevelType w:val="hybridMultilevel"/>
    <w:tmpl w:val="4FC6E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B3F74"/>
    <w:multiLevelType w:val="hybridMultilevel"/>
    <w:tmpl w:val="5CEAF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4727B"/>
    <w:multiLevelType w:val="hybridMultilevel"/>
    <w:tmpl w:val="554CCEF0"/>
    <w:lvl w:ilvl="0" w:tplc="4009000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08" w:hanging="360"/>
      </w:pPr>
      <w:rPr>
        <w:rFonts w:ascii="Wingdings" w:hAnsi="Wingdings" w:hint="default"/>
      </w:rPr>
    </w:lvl>
  </w:abstractNum>
  <w:abstractNum w:abstractNumId="20" w15:restartNumberingAfterBreak="0">
    <w:nsid w:val="79DE0491"/>
    <w:multiLevelType w:val="hybridMultilevel"/>
    <w:tmpl w:val="BB986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71714">
    <w:abstractNumId w:val="5"/>
  </w:num>
  <w:num w:numId="2" w16cid:durableId="492453764">
    <w:abstractNumId w:val="19"/>
  </w:num>
  <w:num w:numId="3" w16cid:durableId="948588998">
    <w:abstractNumId w:val="14"/>
  </w:num>
  <w:num w:numId="4" w16cid:durableId="1672638517">
    <w:abstractNumId w:val="20"/>
  </w:num>
  <w:num w:numId="5" w16cid:durableId="1538662814">
    <w:abstractNumId w:val="15"/>
  </w:num>
  <w:num w:numId="6" w16cid:durableId="960260987">
    <w:abstractNumId w:val="7"/>
  </w:num>
  <w:num w:numId="7" w16cid:durableId="1421639148">
    <w:abstractNumId w:val="11"/>
  </w:num>
  <w:num w:numId="8" w16cid:durableId="621031938">
    <w:abstractNumId w:val="16"/>
  </w:num>
  <w:num w:numId="9" w16cid:durableId="2117407285">
    <w:abstractNumId w:val="3"/>
  </w:num>
  <w:num w:numId="10" w16cid:durableId="1736396191">
    <w:abstractNumId w:val="6"/>
  </w:num>
  <w:num w:numId="11" w16cid:durableId="83964566">
    <w:abstractNumId w:val="12"/>
  </w:num>
  <w:num w:numId="12" w16cid:durableId="994340851">
    <w:abstractNumId w:val="2"/>
  </w:num>
  <w:num w:numId="13" w16cid:durableId="555162291">
    <w:abstractNumId w:val="1"/>
  </w:num>
  <w:num w:numId="14" w16cid:durableId="330908639">
    <w:abstractNumId w:val="0"/>
  </w:num>
  <w:num w:numId="15" w16cid:durableId="1336693268">
    <w:abstractNumId w:val="10"/>
  </w:num>
  <w:num w:numId="16" w16cid:durableId="1668901888">
    <w:abstractNumId w:val="9"/>
  </w:num>
  <w:num w:numId="17" w16cid:durableId="314771767">
    <w:abstractNumId w:val="18"/>
  </w:num>
  <w:num w:numId="18" w16cid:durableId="1550800410">
    <w:abstractNumId w:val="4"/>
  </w:num>
  <w:num w:numId="19" w16cid:durableId="514536048">
    <w:abstractNumId w:val="17"/>
  </w:num>
  <w:num w:numId="20" w16cid:durableId="1232884323">
    <w:abstractNumId w:val="8"/>
  </w:num>
  <w:num w:numId="21" w16cid:durableId="12159699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0C"/>
    <w:rsid w:val="00005506"/>
    <w:rsid w:val="00036450"/>
    <w:rsid w:val="00094499"/>
    <w:rsid w:val="000C45FF"/>
    <w:rsid w:val="000E3FD1"/>
    <w:rsid w:val="000F424D"/>
    <w:rsid w:val="00112054"/>
    <w:rsid w:val="0012580C"/>
    <w:rsid w:val="001317D8"/>
    <w:rsid w:val="001525E1"/>
    <w:rsid w:val="00180329"/>
    <w:rsid w:val="0019001F"/>
    <w:rsid w:val="001A74A5"/>
    <w:rsid w:val="001B2ABD"/>
    <w:rsid w:val="001B5E93"/>
    <w:rsid w:val="001B7D53"/>
    <w:rsid w:val="001E0391"/>
    <w:rsid w:val="001E1759"/>
    <w:rsid w:val="001F1ECC"/>
    <w:rsid w:val="002400EB"/>
    <w:rsid w:val="00256CF7"/>
    <w:rsid w:val="00281FD5"/>
    <w:rsid w:val="002B4549"/>
    <w:rsid w:val="002F5F16"/>
    <w:rsid w:val="0030481B"/>
    <w:rsid w:val="003156FC"/>
    <w:rsid w:val="00322F0E"/>
    <w:rsid w:val="003254B5"/>
    <w:rsid w:val="00344C90"/>
    <w:rsid w:val="003453F0"/>
    <w:rsid w:val="0037121F"/>
    <w:rsid w:val="003910D8"/>
    <w:rsid w:val="003A6B7D"/>
    <w:rsid w:val="003B06CA"/>
    <w:rsid w:val="004071FC"/>
    <w:rsid w:val="00445947"/>
    <w:rsid w:val="004813B3"/>
    <w:rsid w:val="0048458F"/>
    <w:rsid w:val="00496591"/>
    <w:rsid w:val="004B2A5B"/>
    <w:rsid w:val="004C252E"/>
    <w:rsid w:val="004C63E4"/>
    <w:rsid w:val="004D3011"/>
    <w:rsid w:val="004E18A1"/>
    <w:rsid w:val="005026CA"/>
    <w:rsid w:val="005262AC"/>
    <w:rsid w:val="005752E0"/>
    <w:rsid w:val="005E39D5"/>
    <w:rsid w:val="00600670"/>
    <w:rsid w:val="0062123A"/>
    <w:rsid w:val="00646E75"/>
    <w:rsid w:val="006771D0"/>
    <w:rsid w:val="0068064F"/>
    <w:rsid w:val="00691CD0"/>
    <w:rsid w:val="00715FCB"/>
    <w:rsid w:val="00743101"/>
    <w:rsid w:val="00764C9F"/>
    <w:rsid w:val="007775E1"/>
    <w:rsid w:val="007867A0"/>
    <w:rsid w:val="007927F5"/>
    <w:rsid w:val="00802CA0"/>
    <w:rsid w:val="008C1046"/>
    <w:rsid w:val="009254F2"/>
    <w:rsid w:val="009260CD"/>
    <w:rsid w:val="00940A66"/>
    <w:rsid w:val="00952C25"/>
    <w:rsid w:val="0095679F"/>
    <w:rsid w:val="00A2118D"/>
    <w:rsid w:val="00AB02BD"/>
    <w:rsid w:val="00AD0A50"/>
    <w:rsid w:val="00AD76E2"/>
    <w:rsid w:val="00B20152"/>
    <w:rsid w:val="00B359E4"/>
    <w:rsid w:val="00B45645"/>
    <w:rsid w:val="00B57D98"/>
    <w:rsid w:val="00B70850"/>
    <w:rsid w:val="00B96F27"/>
    <w:rsid w:val="00BB0FC7"/>
    <w:rsid w:val="00BF357D"/>
    <w:rsid w:val="00C066B6"/>
    <w:rsid w:val="00C22B53"/>
    <w:rsid w:val="00C37BA1"/>
    <w:rsid w:val="00C4674C"/>
    <w:rsid w:val="00C506CF"/>
    <w:rsid w:val="00C72BED"/>
    <w:rsid w:val="00C9578B"/>
    <w:rsid w:val="00CB0055"/>
    <w:rsid w:val="00CE0860"/>
    <w:rsid w:val="00D2522B"/>
    <w:rsid w:val="00D422DE"/>
    <w:rsid w:val="00D5459D"/>
    <w:rsid w:val="00DA1F4D"/>
    <w:rsid w:val="00DC6DFE"/>
    <w:rsid w:val="00DD172A"/>
    <w:rsid w:val="00E21595"/>
    <w:rsid w:val="00E25A26"/>
    <w:rsid w:val="00E4381A"/>
    <w:rsid w:val="00E55D74"/>
    <w:rsid w:val="00EA7E19"/>
    <w:rsid w:val="00F17D8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4623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E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inash00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nash\AppData\Roaming\Microsoft\Templates\Bold%20modern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2022-11-11T12:57:00Z</dcterms:created>
  <dcterms:modified xsi:type="dcterms:W3CDTF">2022-11-12T03:44:00Z</dcterms:modified>
</cp:coreProperties>
</file>